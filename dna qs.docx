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20518B" w14:textId="0A295C01" w:rsidR="00FB33B3" w:rsidRDefault="00FB33B3">
      <w:pPr>
        <w:pStyle w:val="Standard"/>
      </w:pPr>
      <w:r>
        <w:t xml:space="preserve">Compilation process for Project 5 including inserting new TBB library via terminal </w:t>
      </w:r>
    </w:p>
    <w:p w14:paraId="7520E620" w14:textId="77777777" w:rsidR="00FB33B3" w:rsidRDefault="00FB33B3">
      <w:pPr>
        <w:pStyle w:val="Standard"/>
      </w:pPr>
    </w:p>
    <w:p w14:paraId="5C2EEF7C" w14:textId="3BF5212A" w:rsidR="00294B82" w:rsidRDefault="00294B82">
      <w:pPr>
        <w:pStyle w:val="Standard"/>
      </w:pPr>
      <w:r>
        <w:t>Compilation process via the 2019 experimental version of TBB</w:t>
      </w:r>
    </w:p>
    <w:p w14:paraId="12E024EC" w14:textId="7839D5F5" w:rsidR="00294B82" w:rsidRDefault="00294B82">
      <w:pPr>
        <w:pStyle w:val="Standard"/>
      </w:pPr>
      <w:r>
        <w:t xml:space="preserve">Only one that I could get to work. </w:t>
      </w:r>
    </w:p>
    <w:p w14:paraId="5A90E408" w14:textId="77777777" w:rsidR="00A56430" w:rsidRDefault="00A56430">
      <w:pPr>
        <w:pStyle w:val="Standard"/>
      </w:pPr>
    </w:p>
    <w:p w14:paraId="21CAB2CB" w14:textId="5204D6CC" w:rsidR="00294B82" w:rsidRDefault="005F1CB8">
      <w:pPr>
        <w:pStyle w:val="Standard"/>
      </w:pPr>
      <w:r>
        <w:t>Link for 2019 experimental version</w:t>
      </w:r>
    </w:p>
    <w:p w14:paraId="4702D07B" w14:textId="6E1A4CA7" w:rsidR="005F1CB8" w:rsidRDefault="005F1CB8">
      <w:pPr>
        <w:pStyle w:val="Standard"/>
      </w:pPr>
      <w:hyperlink r:id="rId6" w:history="1">
        <w:r>
          <w:rPr>
            <w:rStyle w:val="Hyperlink"/>
          </w:rPr>
          <w:t>https://packages.debian.org/experimental/armhf/libtbb-dev/download</w:t>
        </w:r>
      </w:hyperlink>
    </w:p>
    <w:p w14:paraId="7687683C" w14:textId="77777777" w:rsidR="005F1CB8" w:rsidRDefault="005F1CB8">
      <w:pPr>
        <w:pStyle w:val="Standard"/>
      </w:pPr>
    </w:p>
    <w:p w14:paraId="0F5A9913" w14:textId="386123AA" w:rsidR="00294B82" w:rsidRDefault="00294B82">
      <w:pPr>
        <w:pStyle w:val="Standard"/>
      </w:pPr>
      <w:r>
        <w:t>Next make command was use to compile the OpenMP code</w:t>
      </w:r>
    </w:p>
    <w:p w14:paraId="5E95EAE4" w14:textId="77777777" w:rsidR="00294B82" w:rsidRDefault="00294B82">
      <w:pPr>
        <w:pStyle w:val="Standard"/>
      </w:pPr>
    </w:p>
    <w:p w14:paraId="53F9164B" w14:textId="059671C2" w:rsidR="00FB33B3" w:rsidRDefault="00701A51">
      <w:pPr>
        <w:pStyle w:val="Standard"/>
      </w:pPr>
      <w:r>
        <w:pict w14:anchorId="5ADC32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1.15pt;height:159.45pt">
            <v:imagedata r:id="rId7" o:title="finally breaking through" croptop="39847f" cropbottom="-808f" cropleft="-244f" cropright="37139f"/>
          </v:shape>
        </w:pict>
      </w:r>
    </w:p>
    <w:p w14:paraId="3ED376F8" w14:textId="77777777" w:rsidR="00FB33B3" w:rsidRDefault="00FB33B3">
      <w:pPr>
        <w:pStyle w:val="Standard"/>
      </w:pPr>
    </w:p>
    <w:p w14:paraId="0666678F" w14:textId="075F2499" w:rsidR="0009500F" w:rsidRDefault="0009500F">
      <w:pPr>
        <w:pStyle w:val="Standard"/>
      </w:pPr>
      <w:r>
        <w:t xml:space="preserve">Compilation and run of serial version for ligands. </w:t>
      </w:r>
    </w:p>
    <w:p w14:paraId="533DDD49" w14:textId="77777777" w:rsidR="0009500F" w:rsidRDefault="0009500F">
      <w:pPr>
        <w:pStyle w:val="Standard"/>
      </w:pPr>
    </w:p>
    <w:p w14:paraId="4CB72FB0" w14:textId="39E54710" w:rsidR="0009500F" w:rsidRDefault="0009500F">
      <w:pPr>
        <w:pStyle w:val="Standard"/>
      </w:pPr>
      <w:r w:rsidRPr="0009500F">
        <w:rPr>
          <w:noProof/>
          <w:lang w:eastAsia="en-US" w:bidi="ar-SA"/>
        </w:rPr>
        <w:drawing>
          <wp:inline distT="0" distB="0" distL="0" distR="0" wp14:anchorId="0F6DDA32" wp14:editId="249DC290">
            <wp:extent cx="4184091" cy="2339293"/>
            <wp:effectExtent l="0" t="0" r="6985" b="4445"/>
            <wp:docPr id="5" name="Picture 5" descr="C:\Users\omnum\OneDrive\Programming Documents\2019 Spring Prog\comp org project 5 pics\last project serial compile and 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omnum\OneDrive\Programming Documents\2019 Spring Prog\comp org project 5 pics\last project serial compile and ru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477" cy="2346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742B0" w14:textId="5573374E" w:rsidR="0029358F" w:rsidRDefault="0029358F">
      <w:pPr>
        <w:pStyle w:val="Standard"/>
      </w:pPr>
    </w:p>
    <w:p w14:paraId="5D6AF696" w14:textId="77777777" w:rsidR="00DB32C1" w:rsidRDefault="00DB32C1">
      <w:pPr>
        <w:pStyle w:val="Standard"/>
      </w:pPr>
    </w:p>
    <w:p w14:paraId="36226EA5" w14:textId="77777777" w:rsidR="00DB32C1" w:rsidRDefault="00DB32C1">
      <w:pPr>
        <w:pStyle w:val="Standard"/>
      </w:pPr>
    </w:p>
    <w:p w14:paraId="3B3030E3" w14:textId="77777777" w:rsidR="00DB32C1" w:rsidRDefault="00DB32C1">
      <w:pPr>
        <w:pStyle w:val="Standard"/>
      </w:pPr>
    </w:p>
    <w:p w14:paraId="15304EFE" w14:textId="77777777" w:rsidR="00DB32C1" w:rsidRDefault="00DB32C1">
      <w:pPr>
        <w:pStyle w:val="Standard"/>
      </w:pPr>
    </w:p>
    <w:p w14:paraId="7587A409" w14:textId="77777777" w:rsidR="00DB32C1" w:rsidRDefault="00DB32C1">
      <w:pPr>
        <w:pStyle w:val="Standard"/>
      </w:pPr>
    </w:p>
    <w:p w14:paraId="20A6B51E" w14:textId="77777777" w:rsidR="00DB32C1" w:rsidRDefault="00DB32C1">
      <w:pPr>
        <w:pStyle w:val="Standard"/>
      </w:pPr>
    </w:p>
    <w:p w14:paraId="4373432E" w14:textId="77777777" w:rsidR="00DB32C1" w:rsidRDefault="00DB32C1">
      <w:pPr>
        <w:pStyle w:val="Standard"/>
      </w:pPr>
    </w:p>
    <w:p w14:paraId="1CB7A427" w14:textId="77777777" w:rsidR="00DB32C1" w:rsidRDefault="00DB32C1">
      <w:pPr>
        <w:pStyle w:val="Standard"/>
      </w:pPr>
    </w:p>
    <w:p w14:paraId="27AC1818" w14:textId="77777777" w:rsidR="00DB32C1" w:rsidRDefault="00DB32C1">
      <w:pPr>
        <w:pStyle w:val="Standard"/>
      </w:pPr>
    </w:p>
    <w:p w14:paraId="5FD77D61" w14:textId="77777777" w:rsidR="00DB32C1" w:rsidRDefault="00DB32C1">
      <w:pPr>
        <w:pStyle w:val="Standard"/>
      </w:pPr>
    </w:p>
    <w:p w14:paraId="1EE1BFB7" w14:textId="77777777" w:rsidR="00DB32C1" w:rsidRDefault="00DB32C1">
      <w:pPr>
        <w:pStyle w:val="Standard"/>
      </w:pPr>
    </w:p>
    <w:p w14:paraId="0A2192D3" w14:textId="77777777" w:rsidR="00DB32C1" w:rsidRDefault="00DB32C1">
      <w:pPr>
        <w:pStyle w:val="Standard"/>
      </w:pPr>
    </w:p>
    <w:p w14:paraId="710DF7A0" w14:textId="77777777" w:rsidR="00DB32C1" w:rsidRDefault="00DB32C1">
      <w:pPr>
        <w:pStyle w:val="Standard"/>
      </w:pPr>
    </w:p>
    <w:p w14:paraId="006D2C04" w14:textId="033BC48D" w:rsidR="0029358F" w:rsidRDefault="0029358F">
      <w:pPr>
        <w:pStyle w:val="Standard"/>
      </w:pPr>
      <w:r>
        <w:lastRenderedPageBreak/>
        <w:t xml:space="preserve">Compilation and run of first Threads code in cplusthreads1 directory. </w:t>
      </w:r>
    </w:p>
    <w:p w14:paraId="672EA34E" w14:textId="77777777" w:rsidR="0029358F" w:rsidRDefault="0029358F">
      <w:pPr>
        <w:pStyle w:val="Standard"/>
      </w:pPr>
    </w:p>
    <w:p w14:paraId="26F00734" w14:textId="77777777" w:rsidR="0029358F" w:rsidRDefault="0029358F">
      <w:pPr>
        <w:pStyle w:val="Standard"/>
      </w:pPr>
    </w:p>
    <w:p w14:paraId="61510F49" w14:textId="45BCEE74" w:rsidR="0029358F" w:rsidRDefault="0029358F">
      <w:pPr>
        <w:pStyle w:val="Standard"/>
      </w:pPr>
      <w:r w:rsidRPr="0029358F">
        <w:rPr>
          <w:noProof/>
          <w:lang w:eastAsia="en-US" w:bidi="ar-SA"/>
        </w:rPr>
        <w:drawing>
          <wp:inline distT="0" distB="0" distL="0" distR="0" wp14:anchorId="09CE74DF" wp14:editId="32D6FD6B">
            <wp:extent cx="5166641" cy="1385625"/>
            <wp:effectExtent l="0" t="0" r="0" b="5080"/>
            <wp:docPr id="7" name="Picture 7" descr="C:\Users\omnum\OneDrive\Programming Documents\2019 Spring Prog\comp org project 5 pics\make cplusthreads d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omnum\OneDrive\Programming Documents\2019 Spring Prog\comp org project 5 pics\make cplusthreads di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632" b="1218"/>
                    <a:stretch/>
                  </pic:blipFill>
                  <pic:spPr bwMode="auto">
                    <a:xfrm>
                      <a:off x="0" y="0"/>
                      <a:ext cx="5166641" cy="138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9358F">
        <w:rPr>
          <w:noProof/>
          <w:lang w:eastAsia="en-US" w:bidi="ar-SA"/>
        </w:rPr>
        <w:drawing>
          <wp:inline distT="0" distB="0" distL="0" distR="0" wp14:anchorId="50665212" wp14:editId="36EFD2D3">
            <wp:extent cx="5710793" cy="903180"/>
            <wp:effectExtent l="0" t="0" r="4445" b="0"/>
            <wp:docPr id="6" name="Picture 6" descr="C:\Users\omnum\OneDrive\Programming Documents\2019 Spring Prog\comp org project 5 pics\time command for cplusthrea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omnum\OneDrive\Programming Documents\2019 Spring Prog\comp org project 5 pics\time command for cplusthread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56" b="2572"/>
                    <a:stretch/>
                  </pic:blipFill>
                  <pic:spPr bwMode="auto">
                    <a:xfrm>
                      <a:off x="0" y="0"/>
                      <a:ext cx="5767043" cy="912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1446A3" w14:textId="77777777" w:rsidR="0029358F" w:rsidRDefault="0029358F">
      <w:pPr>
        <w:pStyle w:val="Standard"/>
      </w:pPr>
    </w:p>
    <w:p w14:paraId="5EC92CFD" w14:textId="77777777" w:rsidR="00FB33B3" w:rsidRDefault="00FB33B3">
      <w:pPr>
        <w:pStyle w:val="Standard"/>
      </w:pPr>
    </w:p>
    <w:p w14:paraId="204090F5" w14:textId="77777777" w:rsidR="00E43B45" w:rsidRDefault="00DB32C1">
      <w:pPr>
        <w:pStyle w:val="Standard"/>
      </w:pPr>
      <w:r>
        <w:t>Questions for last project DNA with ligand comparisons</w:t>
      </w:r>
    </w:p>
    <w:p w14:paraId="6805D60D" w14:textId="77777777" w:rsidR="00E43B45" w:rsidRDefault="00E43B45">
      <w:pPr>
        <w:pStyle w:val="Standard"/>
      </w:pPr>
    </w:p>
    <w:p w14:paraId="42F1A2C3" w14:textId="77777777" w:rsidR="00E43B45" w:rsidRDefault="00DB32C1">
      <w:pPr>
        <w:pStyle w:val="Standard"/>
      </w:pPr>
      <w:r>
        <w:t>1. The omp and pThreads implementations are both similar in overall speed in regards to ligand comparisons.</w:t>
      </w:r>
    </w:p>
    <w:p w14:paraId="4AFDFE36" w14:textId="77777777" w:rsidR="00E43B45" w:rsidRDefault="00E43B45">
      <w:pPr>
        <w:pStyle w:val="Standard"/>
      </w:pPr>
    </w:p>
    <w:p w14:paraId="0D0E42A0" w14:textId="77777777" w:rsidR="00E43B45" w:rsidRDefault="00DB32C1">
      <w:pPr>
        <w:pStyle w:val="Standard"/>
      </w:pPr>
      <w:r>
        <w:t xml:space="preserve">2. We can see that </w:t>
      </w:r>
      <w:r>
        <w:t>the pThreads implementation is only 14 more words in the code which really equates to only a couple of lines of code.</w:t>
      </w:r>
    </w:p>
    <w:p w14:paraId="771EA1E7" w14:textId="77777777" w:rsidR="00E43B45" w:rsidRDefault="00DB32C1">
      <w:pPr>
        <w:pStyle w:val="Standard"/>
      </w:pPr>
      <w:r>
        <w:t>Pthreads = 207</w:t>
      </w:r>
    </w:p>
    <w:p w14:paraId="6D361A72" w14:textId="43B8FD09" w:rsidR="00E43B45" w:rsidRDefault="00DB32C1">
      <w:pPr>
        <w:pStyle w:val="Standard"/>
      </w:pPr>
      <w:r>
        <w:t>OpenMP = 193</w:t>
      </w:r>
    </w:p>
    <w:p w14:paraId="4FA1673F" w14:textId="2AD00F5F" w:rsidR="00E43B45" w:rsidRDefault="00C10405">
      <w:pPr>
        <w:pStyle w:val="Standard"/>
      </w:pPr>
      <w:r>
        <w:rPr>
          <w:noProof/>
          <w:lang w:eastAsia="en-US" w:bidi="ar-SA"/>
        </w:rPr>
        <w:drawing>
          <wp:anchor distT="0" distB="0" distL="114300" distR="114300" simplePos="0" relativeHeight="251658240" behindDoc="0" locked="0" layoutInCell="1" allowOverlap="1" wp14:anchorId="0C86E65F" wp14:editId="518B2959">
            <wp:simplePos x="0" y="0"/>
            <wp:positionH relativeFrom="column">
              <wp:posOffset>15295</wp:posOffset>
            </wp:positionH>
            <wp:positionV relativeFrom="paragraph">
              <wp:posOffset>127221</wp:posOffset>
            </wp:positionV>
            <wp:extent cx="4323923" cy="1104768"/>
            <wp:effectExtent l="0" t="0" r="427" b="132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alphaModFix/>
                    </a:blip>
                    <a:srcRect r="29344" b="61399"/>
                    <a:stretch>
                      <a:fillRect/>
                    </a:stretch>
                  </pic:blipFill>
                  <pic:spPr>
                    <a:xfrm>
                      <a:off x="0" y="0"/>
                      <a:ext cx="4323923" cy="110476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7E02C203" w14:textId="77777777" w:rsidR="00E43B45" w:rsidRDefault="00E43B45">
      <w:pPr>
        <w:pStyle w:val="Standard"/>
      </w:pPr>
    </w:p>
    <w:p w14:paraId="4AD9DD08" w14:textId="77777777" w:rsidR="00E43B45" w:rsidRDefault="00E43B45">
      <w:pPr>
        <w:pStyle w:val="Standard"/>
      </w:pPr>
    </w:p>
    <w:p w14:paraId="23016422" w14:textId="77777777" w:rsidR="00E43B45" w:rsidRDefault="00E43B45">
      <w:pPr>
        <w:pStyle w:val="Standard"/>
      </w:pPr>
    </w:p>
    <w:p w14:paraId="076B393B" w14:textId="77777777" w:rsidR="00E43B45" w:rsidRDefault="00E43B45">
      <w:pPr>
        <w:pStyle w:val="Standard"/>
      </w:pPr>
    </w:p>
    <w:p w14:paraId="377F4DD9" w14:textId="77777777" w:rsidR="00E43B45" w:rsidRDefault="00E43B45">
      <w:pPr>
        <w:pStyle w:val="Standard"/>
      </w:pPr>
    </w:p>
    <w:p w14:paraId="29DA4743" w14:textId="77777777" w:rsidR="00E43B45" w:rsidRDefault="00E43B45">
      <w:pPr>
        <w:pStyle w:val="Standard"/>
      </w:pPr>
    </w:p>
    <w:p w14:paraId="35ECAF7B" w14:textId="77777777" w:rsidR="00E43B45" w:rsidRDefault="00E43B45">
      <w:pPr>
        <w:pStyle w:val="Standard"/>
      </w:pPr>
    </w:p>
    <w:p w14:paraId="5414C8DD" w14:textId="77777777" w:rsidR="00E43B45" w:rsidRDefault="00DB32C1">
      <w:pPr>
        <w:pStyle w:val="Standard"/>
      </w:pPr>
      <w:r>
        <w:t>3.  Using a max ligand match length of 4 and number of processing threads as 5. Threads time was 0.21</w:t>
      </w:r>
      <w:r>
        <w:t xml:space="preserve"> and OMP code time was 0.21</w:t>
      </w:r>
    </w:p>
    <w:p w14:paraId="3C6AB58E" w14:textId="77777777" w:rsidR="00E43B45" w:rsidRDefault="00E43B45">
      <w:pPr>
        <w:pStyle w:val="Standard"/>
      </w:pPr>
    </w:p>
    <w:p w14:paraId="64C3D84F" w14:textId="77777777" w:rsidR="00E43B45" w:rsidRDefault="00DB32C1">
      <w:pPr>
        <w:pStyle w:val="Standard"/>
      </w:pPr>
      <w:r>
        <w:rPr>
          <w:noProof/>
          <w:lang w:eastAsia="en-US" w:bidi="ar-SA"/>
        </w:rPr>
        <w:drawing>
          <wp:anchor distT="0" distB="0" distL="114300" distR="114300" simplePos="0" relativeHeight="251659264" behindDoc="0" locked="0" layoutInCell="1" allowOverlap="1" wp14:anchorId="7B5F0261" wp14:editId="06EB49AA">
            <wp:simplePos x="0" y="0"/>
            <wp:positionH relativeFrom="column">
              <wp:posOffset>82552</wp:posOffset>
            </wp:positionH>
            <wp:positionV relativeFrom="paragraph">
              <wp:posOffset>6345</wp:posOffset>
            </wp:positionV>
            <wp:extent cx="5232397" cy="2552703"/>
            <wp:effectExtent l="0" t="0" r="6353" b="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alphaModFix/>
                    </a:blip>
                    <a:srcRect r="14490" b="25828"/>
                    <a:stretch>
                      <a:fillRect/>
                    </a:stretch>
                  </pic:blipFill>
                  <pic:spPr>
                    <a:xfrm>
                      <a:off x="0" y="0"/>
                      <a:ext cx="5232397" cy="255270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84E32BA" w14:textId="77777777" w:rsidR="00E43B45" w:rsidRDefault="00E43B45">
      <w:pPr>
        <w:pStyle w:val="Standard"/>
      </w:pPr>
    </w:p>
    <w:p w14:paraId="7AFCF637" w14:textId="77777777" w:rsidR="00E43B45" w:rsidRDefault="00E43B45">
      <w:pPr>
        <w:pStyle w:val="Standard"/>
      </w:pPr>
    </w:p>
    <w:p w14:paraId="557E845B" w14:textId="77777777" w:rsidR="00E43B45" w:rsidRDefault="00E43B45">
      <w:pPr>
        <w:pStyle w:val="Standard"/>
      </w:pPr>
    </w:p>
    <w:p w14:paraId="71A871F2" w14:textId="77777777" w:rsidR="00E43B45" w:rsidRDefault="00E43B45">
      <w:pPr>
        <w:pStyle w:val="Standard"/>
      </w:pPr>
    </w:p>
    <w:p w14:paraId="6628376A" w14:textId="77777777" w:rsidR="00E43B45" w:rsidRDefault="00E43B45">
      <w:pPr>
        <w:pStyle w:val="Standard"/>
      </w:pPr>
    </w:p>
    <w:p w14:paraId="2FE2C9EE" w14:textId="77777777" w:rsidR="00E43B45" w:rsidRDefault="00E43B45">
      <w:pPr>
        <w:pStyle w:val="Standard"/>
      </w:pPr>
    </w:p>
    <w:p w14:paraId="2A6982EF" w14:textId="77777777" w:rsidR="00E43B45" w:rsidRDefault="00E43B45">
      <w:pPr>
        <w:pStyle w:val="Standard"/>
      </w:pPr>
    </w:p>
    <w:p w14:paraId="2CD0CBA4" w14:textId="77777777" w:rsidR="00E43B45" w:rsidRDefault="00E43B45">
      <w:pPr>
        <w:pStyle w:val="Standard"/>
      </w:pPr>
    </w:p>
    <w:p w14:paraId="61210A9F" w14:textId="77777777" w:rsidR="00E43B45" w:rsidRDefault="00E43B45">
      <w:pPr>
        <w:pStyle w:val="Standard"/>
      </w:pPr>
    </w:p>
    <w:p w14:paraId="4BA170DE" w14:textId="77777777" w:rsidR="00E43B45" w:rsidRDefault="00E43B45">
      <w:pPr>
        <w:pStyle w:val="Standard"/>
      </w:pPr>
    </w:p>
    <w:p w14:paraId="63C56950" w14:textId="6278F449" w:rsidR="00E43B45" w:rsidRDefault="00E43B45">
      <w:pPr>
        <w:pStyle w:val="Standard"/>
      </w:pPr>
    </w:p>
    <w:p w14:paraId="65FAE533" w14:textId="77777777" w:rsidR="00DB32C1" w:rsidRDefault="00DB32C1">
      <w:pPr>
        <w:pStyle w:val="Standard"/>
      </w:pPr>
    </w:p>
    <w:p w14:paraId="13D5E109" w14:textId="6537C4DE" w:rsidR="00E43B45" w:rsidRDefault="00DB32C1">
      <w:pPr>
        <w:pStyle w:val="Standard"/>
      </w:pPr>
      <w:bookmarkStart w:id="0" w:name="_GoBack"/>
      <w:bookmarkEnd w:id="0"/>
      <w:r>
        <w:lastRenderedPageBreak/>
        <w:t>4. Usin</w:t>
      </w:r>
      <w:r>
        <w:t>g the number of threads as 4 and the max ligand length of 7 we get OMP time of 80.83 and a Threads time of 42.46.</w:t>
      </w:r>
    </w:p>
    <w:p w14:paraId="0F26C434" w14:textId="77777777" w:rsidR="00E43B45" w:rsidRDefault="00E43B45">
      <w:pPr>
        <w:pStyle w:val="Standard"/>
      </w:pPr>
    </w:p>
    <w:p w14:paraId="5D41BFA1" w14:textId="77777777" w:rsidR="00E43B45" w:rsidRDefault="00DB32C1">
      <w:pPr>
        <w:pStyle w:val="Standard"/>
      </w:pPr>
      <w:r>
        <w:t>Max threads 4</w:t>
      </w:r>
    </w:p>
    <w:p w14:paraId="3E615AEE" w14:textId="77777777" w:rsidR="00E43B45" w:rsidRDefault="00DB32C1">
      <w:pPr>
        <w:pStyle w:val="Standard"/>
      </w:pPr>
      <w:r>
        <w:rPr>
          <w:noProof/>
          <w:lang w:eastAsia="en-US" w:bidi="ar-SA"/>
        </w:rPr>
        <w:drawing>
          <wp:anchor distT="0" distB="0" distL="114300" distR="114300" simplePos="0" relativeHeight="2" behindDoc="0" locked="0" layoutInCell="1" allowOverlap="1" wp14:anchorId="0B75AD24" wp14:editId="3C800243">
            <wp:simplePos x="0" y="0"/>
            <wp:positionH relativeFrom="margin">
              <wp:align>left</wp:align>
            </wp:positionH>
            <wp:positionV relativeFrom="paragraph">
              <wp:posOffset>47704</wp:posOffset>
            </wp:positionV>
            <wp:extent cx="4531995" cy="2615568"/>
            <wp:effectExtent l="0" t="0" r="1905" b="0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alphaModFix/>
                    </a:blip>
                    <a:srcRect r="25934" b="23997"/>
                    <a:stretch>
                      <a:fillRect/>
                    </a:stretch>
                  </pic:blipFill>
                  <pic:spPr>
                    <a:xfrm>
                      <a:off x="0" y="0"/>
                      <a:ext cx="4531995" cy="261556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37EA3554" w14:textId="77777777" w:rsidR="00E43B45" w:rsidRDefault="00E43B45">
      <w:pPr>
        <w:pStyle w:val="Standard"/>
      </w:pPr>
    </w:p>
    <w:p w14:paraId="2F0C9B54" w14:textId="77777777" w:rsidR="00E43B45" w:rsidRDefault="00E43B45">
      <w:pPr>
        <w:pStyle w:val="Standard"/>
      </w:pPr>
    </w:p>
    <w:p w14:paraId="11AFA7C1" w14:textId="77777777" w:rsidR="00E43B45" w:rsidRDefault="00E43B45">
      <w:pPr>
        <w:pStyle w:val="Standard"/>
      </w:pPr>
    </w:p>
    <w:p w14:paraId="1AC36078" w14:textId="77777777" w:rsidR="00E43B45" w:rsidRDefault="00E43B45">
      <w:pPr>
        <w:pStyle w:val="Standard"/>
      </w:pPr>
    </w:p>
    <w:p w14:paraId="5458AEC3" w14:textId="77777777" w:rsidR="00E43B45" w:rsidRDefault="00E43B45">
      <w:pPr>
        <w:pStyle w:val="Standard"/>
      </w:pPr>
    </w:p>
    <w:p w14:paraId="69356081" w14:textId="77777777" w:rsidR="00E43B45" w:rsidRDefault="00E43B45">
      <w:pPr>
        <w:pStyle w:val="Standard"/>
      </w:pPr>
    </w:p>
    <w:p w14:paraId="3FC423C2" w14:textId="77777777" w:rsidR="00E43B45" w:rsidRDefault="00E43B45">
      <w:pPr>
        <w:pStyle w:val="Standard"/>
      </w:pPr>
    </w:p>
    <w:p w14:paraId="629C9CB8" w14:textId="77777777" w:rsidR="00E43B45" w:rsidRDefault="00E43B45">
      <w:pPr>
        <w:pStyle w:val="Standard"/>
      </w:pPr>
    </w:p>
    <w:p w14:paraId="2D35377B" w14:textId="77777777" w:rsidR="00E43B45" w:rsidRDefault="00E43B45">
      <w:pPr>
        <w:pStyle w:val="Standard"/>
      </w:pPr>
    </w:p>
    <w:p w14:paraId="6D9E2E17" w14:textId="77777777" w:rsidR="00E43B45" w:rsidRDefault="00E43B45">
      <w:pPr>
        <w:pStyle w:val="Standard"/>
      </w:pPr>
    </w:p>
    <w:p w14:paraId="685B2256" w14:textId="77777777" w:rsidR="00E43B45" w:rsidRDefault="00E43B45">
      <w:pPr>
        <w:pStyle w:val="Standard"/>
      </w:pPr>
    </w:p>
    <w:p w14:paraId="0B41325C" w14:textId="77777777" w:rsidR="00E43B45" w:rsidRDefault="00E43B45">
      <w:pPr>
        <w:pStyle w:val="Standard"/>
      </w:pPr>
    </w:p>
    <w:p w14:paraId="5F35A339" w14:textId="77777777" w:rsidR="00E43B45" w:rsidRDefault="00E43B45">
      <w:pPr>
        <w:pStyle w:val="Standard"/>
      </w:pPr>
    </w:p>
    <w:p w14:paraId="27C3BD91" w14:textId="77777777" w:rsidR="00E43B45" w:rsidRDefault="00E43B45">
      <w:pPr>
        <w:pStyle w:val="Standard"/>
      </w:pPr>
    </w:p>
    <w:p w14:paraId="1B4C20D2" w14:textId="77777777" w:rsidR="00E43B45" w:rsidRDefault="00E43B45">
      <w:pPr>
        <w:pStyle w:val="Standard"/>
      </w:pPr>
    </w:p>
    <w:p w14:paraId="5293D428" w14:textId="77777777" w:rsidR="00E43B45" w:rsidRDefault="00E43B45">
      <w:pPr>
        <w:pStyle w:val="Standard"/>
      </w:pPr>
    </w:p>
    <w:p w14:paraId="0C3EE165" w14:textId="77777777" w:rsidR="00E43B45" w:rsidRDefault="00E43B45">
      <w:pPr>
        <w:pStyle w:val="Standard"/>
      </w:pPr>
    </w:p>
    <w:p w14:paraId="63599184" w14:textId="77777777" w:rsidR="00E43B45" w:rsidRDefault="00E43B45">
      <w:pPr>
        <w:pStyle w:val="Standard"/>
      </w:pPr>
    </w:p>
    <w:p w14:paraId="7E306D22" w14:textId="77777777" w:rsidR="00E43B45" w:rsidRDefault="00E43B45">
      <w:pPr>
        <w:pStyle w:val="Standard"/>
      </w:pPr>
    </w:p>
    <w:p w14:paraId="22D7BF0B" w14:textId="77777777" w:rsidR="00E43B45" w:rsidRDefault="00DB32C1">
      <w:pPr>
        <w:pStyle w:val="Standard"/>
      </w:pPr>
      <w:r>
        <w:t>Max threads 5 w/ligand 7</w:t>
      </w:r>
    </w:p>
    <w:p w14:paraId="79B05A38" w14:textId="0BE7E9BF" w:rsidR="005240B9" w:rsidRDefault="005240B9">
      <w:pPr>
        <w:pStyle w:val="Standard"/>
      </w:pPr>
    </w:p>
    <w:p w14:paraId="49C8CF0E" w14:textId="5AFEFA1C" w:rsidR="00E43B45" w:rsidRDefault="00C10405">
      <w:pPr>
        <w:pStyle w:val="Standard"/>
      </w:pPr>
      <w:r>
        <w:rPr>
          <w:noProof/>
          <w:lang w:eastAsia="en-US" w:bidi="ar-SA"/>
        </w:rPr>
        <w:drawing>
          <wp:anchor distT="0" distB="0" distL="114300" distR="114300" simplePos="0" relativeHeight="3" behindDoc="0" locked="0" layoutInCell="1" allowOverlap="1" wp14:anchorId="15E3A96C" wp14:editId="58E52100">
            <wp:simplePos x="0" y="0"/>
            <wp:positionH relativeFrom="margin">
              <wp:align>left</wp:align>
            </wp:positionH>
            <wp:positionV relativeFrom="paragraph">
              <wp:posOffset>15875</wp:posOffset>
            </wp:positionV>
            <wp:extent cx="4690745" cy="3235960"/>
            <wp:effectExtent l="0" t="0" r="0" b="2540"/>
            <wp:wrapSquare wrapText="bothSides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>
                      <a:alphaModFix/>
                    </a:blip>
                    <a:srcRect r="23339" b="5981"/>
                    <a:stretch/>
                  </pic:blipFill>
                  <pic:spPr bwMode="auto">
                    <a:xfrm>
                      <a:off x="0" y="0"/>
                      <a:ext cx="4690745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BC1F8F" w14:textId="4028478E" w:rsidR="00E43B45" w:rsidRDefault="00E43B45">
      <w:pPr>
        <w:pStyle w:val="Standard"/>
      </w:pPr>
    </w:p>
    <w:p w14:paraId="471371C3" w14:textId="77777777" w:rsidR="00E43B45" w:rsidRDefault="00E43B45">
      <w:pPr>
        <w:pStyle w:val="Standard"/>
      </w:pPr>
    </w:p>
    <w:p w14:paraId="4236C3C6" w14:textId="77777777" w:rsidR="005240B9" w:rsidRDefault="005240B9">
      <w:pPr>
        <w:pStyle w:val="Standard"/>
      </w:pPr>
    </w:p>
    <w:p w14:paraId="3FA39B90" w14:textId="77777777" w:rsidR="005240B9" w:rsidRDefault="005240B9">
      <w:pPr>
        <w:pStyle w:val="Standard"/>
      </w:pPr>
    </w:p>
    <w:p w14:paraId="4C1C6985" w14:textId="77777777" w:rsidR="005240B9" w:rsidRDefault="005240B9">
      <w:pPr>
        <w:pStyle w:val="Standard"/>
      </w:pPr>
    </w:p>
    <w:p w14:paraId="25EB7ED0" w14:textId="77777777" w:rsidR="005240B9" w:rsidRDefault="005240B9">
      <w:pPr>
        <w:pStyle w:val="Standard"/>
      </w:pPr>
    </w:p>
    <w:p w14:paraId="5C613A58" w14:textId="77777777" w:rsidR="005240B9" w:rsidRDefault="005240B9">
      <w:pPr>
        <w:pStyle w:val="Standard"/>
      </w:pPr>
    </w:p>
    <w:p w14:paraId="0A95196A" w14:textId="77777777" w:rsidR="005240B9" w:rsidRDefault="005240B9">
      <w:pPr>
        <w:pStyle w:val="Standard"/>
      </w:pPr>
    </w:p>
    <w:p w14:paraId="5A3E9FB0" w14:textId="77777777" w:rsidR="005240B9" w:rsidRDefault="005240B9">
      <w:pPr>
        <w:pStyle w:val="Standard"/>
      </w:pPr>
    </w:p>
    <w:p w14:paraId="1C77B5DB" w14:textId="77777777" w:rsidR="005240B9" w:rsidRDefault="005240B9">
      <w:pPr>
        <w:pStyle w:val="Standard"/>
      </w:pPr>
    </w:p>
    <w:p w14:paraId="6379967D" w14:textId="77777777" w:rsidR="005240B9" w:rsidRDefault="005240B9">
      <w:pPr>
        <w:pStyle w:val="Standard"/>
      </w:pPr>
    </w:p>
    <w:p w14:paraId="70154B1C" w14:textId="77777777" w:rsidR="005240B9" w:rsidRDefault="005240B9">
      <w:pPr>
        <w:pStyle w:val="Standard"/>
      </w:pPr>
    </w:p>
    <w:p w14:paraId="56458462" w14:textId="77777777" w:rsidR="005240B9" w:rsidRDefault="005240B9">
      <w:pPr>
        <w:pStyle w:val="Standard"/>
      </w:pPr>
    </w:p>
    <w:p w14:paraId="5C0B1255" w14:textId="77777777" w:rsidR="005240B9" w:rsidRDefault="005240B9">
      <w:pPr>
        <w:pStyle w:val="Standard"/>
      </w:pPr>
    </w:p>
    <w:p w14:paraId="67C5FDFB" w14:textId="77777777" w:rsidR="005240B9" w:rsidRDefault="005240B9">
      <w:pPr>
        <w:pStyle w:val="Standard"/>
      </w:pPr>
    </w:p>
    <w:p w14:paraId="0D4E75AC" w14:textId="77777777" w:rsidR="005240B9" w:rsidRDefault="005240B9">
      <w:pPr>
        <w:pStyle w:val="Standard"/>
      </w:pPr>
    </w:p>
    <w:p w14:paraId="4B00BF5C" w14:textId="77777777" w:rsidR="005240B9" w:rsidRDefault="005240B9">
      <w:pPr>
        <w:pStyle w:val="Standard"/>
      </w:pPr>
    </w:p>
    <w:p w14:paraId="70BD103C" w14:textId="77777777" w:rsidR="005240B9" w:rsidRDefault="005240B9">
      <w:pPr>
        <w:pStyle w:val="Standard"/>
      </w:pPr>
    </w:p>
    <w:p w14:paraId="50002440" w14:textId="06A341B8" w:rsidR="00A33D10" w:rsidRDefault="00DB32C1">
      <w:pPr>
        <w:pStyle w:val="Standard"/>
      </w:pPr>
      <w:r>
        <w:t xml:space="preserve">Using </w:t>
      </w:r>
      <w:r>
        <w:t>the number of threads as 5 and the max ligand length of 7 we get OMP real time of 73.87 and a Threads code real time of 43.07.</w:t>
      </w:r>
    </w:p>
    <w:p w14:paraId="401CD8FB" w14:textId="77777777" w:rsidR="00A33D10" w:rsidRDefault="00A33D10">
      <w:pPr>
        <w:suppressAutoHyphens w:val="0"/>
      </w:pPr>
      <w:r>
        <w:br w:type="page"/>
      </w:r>
    </w:p>
    <w:p w14:paraId="15C88039" w14:textId="529D6723" w:rsidR="00A33D10" w:rsidRDefault="00A33D10" w:rsidP="00A33D10">
      <w:pPr>
        <w:pStyle w:val="Standard"/>
        <w:jc w:val="center"/>
      </w:pPr>
      <w:r>
        <w:lastRenderedPageBreak/>
        <w:t>Tables comparing times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33D10" w14:paraId="7F28511B" w14:textId="77777777" w:rsidTr="00A33D10">
        <w:tc>
          <w:tcPr>
            <w:tcW w:w="4814" w:type="dxa"/>
          </w:tcPr>
          <w:p w14:paraId="67C106D1" w14:textId="5E5D7772" w:rsidR="00A33D10" w:rsidRDefault="00A33D10" w:rsidP="00A33D10">
            <w:pPr>
              <w:pStyle w:val="Standard"/>
            </w:pPr>
            <w:r>
              <w:t>Implementation</w:t>
            </w:r>
          </w:p>
        </w:tc>
        <w:tc>
          <w:tcPr>
            <w:tcW w:w="4814" w:type="dxa"/>
          </w:tcPr>
          <w:p w14:paraId="732F7855" w14:textId="7D192533" w:rsidR="00A33D10" w:rsidRDefault="00A33D10" w:rsidP="00A33D10">
            <w:pPr>
              <w:pStyle w:val="Standard"/>
            </w:pPr>
            <w:r>
              <w:t>Time (s) real</w:t>
            </w:r>
          </w:p>
        </w:tc>
      </w:tr>
      <w:tr w:rsidR="00A33D10" w14:paraId="1E8165EB" w14:textId="77777777" w:rsidTr="00A33D10">
        <w:tc>
          <w:tcPr>
            <w:tcW w:w="4814" w:type="dxa"/>
          </w:tcPr>
          <w:p w14:paraId="48BC7F4E" w14:textId="1E095948" w:rsidR="00A33D10" w:rsidRDefault="00A33D10" w:rsidP="00A33D10">
            <w:pPr>
              <w:pStyle w:val="Standard"/>
            </w:pPr>
            <w:r>
              <w:t>dd_serial</w:t>
            </w:r>
          </w:p>
        </w:tc>
        <w:tc>
          <w:tcPr>
            <w:tcW w:w="4814" w:type="dxa"/>
          </w:tcPr>
          <w:p w14:paraId="026CAEFA" w14:textId="48B515F4" w:rsidR="00A33D10" w:rsidRDefault="00A33D10" w:rsidP="00A33D10">
            <w:pPr>
              <w:pStyle w:val="Standard"/>
            </w:pPr>
            <w:r>
              <w:t>143.67</w:t>
            </w:r>
          </w:p>
        </w:tc>
      </w:tr>
      <w:tr w:rsidR="00A33D10" w14:paraId="6B617496" w14:textId="77777777" w:rsidTr="00A33D10">
        <w:tc>
          <w:tcPr>
            <w:tcW w:w="4814" w:type="dxa"/>
          </w:tcPr>
          <w:p w14:paraId="652FAB95" w14:textId="1DD2BEAE" w:rsidR="00A33D10" w:rsidRDefault="00A33D10" w:rsidP="00A33D10">
            <w:pPr>
              <w:pStyle w:val="Standard"/>
            </w:pPr>
            <w:r>
              <w:t>dd_omp 1 ligand</w:t>
            </w:r>
          </w:p>
        </w:tc>
        <w:tc>
          <w:tcPr>
            <w:tcW w:w="4814" w:type="dxa"/>
          </w:tcPr>
          <w:p w14:paraId="70D66159" w14:textId="6618185E" w:rsidR="00A33D10" w:rsidRDefault="00A33D10" w:rsidP="00A33D10">
            <w:pPr>
              <w:pStyle w:val="Standard"/>
            </w:pPr>
            <w:r>
              <w:t>0.03</w:t>
            </w:r>
          </w:p>
        </w:tc>
      </w:tr>
      <w:tr w:rsidR="00A33D10" w14:paraId="3AB57530" w14:textId="77777777" w:rsidTr="00A33D10">
        <w:tc>
          <w:tcPr>
            <w:tcW w:w="4814" w:type="dxa"/>
          </w:tcPr>
          <w:p w14:paraId="14C29601" w14:textId="38E9D18F" w:rsidR="00A33D10" w:rsidRDefault="00A33D10" w:rsidP="00A33D10">
            <w:pPr>
              <w:pStyle w:val="Standard"/>
            </w:pPr>
            <w:r>
              <w:t>dd_threads 1 ligand</w:t>
            </w:r>
          </w:p>
        </w:tc>
        <w:tc>
          <w:tcPr>
            <w:tcW w:w="4814" w:type="dxa"/>
          </w:tcPr>
          <w:p w14:paraId="0801736B" w14:textId="456BA91D" w:rsidR="00A33D10" w:rsidRDefault="00A33D10" w:rsidP="00A33D10">
            <w:pPr>
              <w:pStyle w:val="Standard"/>
            </w:pPr>
            <w:r>
              <w:t>0.02</w:t>
            </w:r>
          </w:p>
        </w:tc>
      </w:tr>
    </w:tbl>
    <w:p w14:paraId="1B1D6AF8" w14:textId="77777777" w:rsidR="00A33D10" w:rsidRDefault="00A33D10" w:rsidP="00A33D10">
      <w:pPr>
        <w:pStyle w:val="Standard"/>
      </w:pPr>
    </w:p>
    <w:p w14:paraId="307B7FFF" w14:textId="77777777" w:rsidR="00E43B45" w:rsidRDefault="00E43B45">
      <w:pPr>
        <w:pStyle w:val="Standard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33D10" w14:paraId="243CDD31" w14:textId="77777777" w:rsidTr="00A33D10">
        <w:tc>
          <w:tcPr>
            <w:tcW w:w="2407" w:type="dxa"/>
          </w:tcPr>
          <w:p w14:paraId="24296D19" w14:textId="2A184243" w:rsidR="00A33D10" w:rsidRDefault="00A33D10">
            <w:pPr>
              <w:pStyle w:val="Standard"/>
            </w:pPr>
            <w:r>
              <w:t>Implementation</w:t>
            </w:r>
          </w:p>
        </w:tc>
        <w:tc>
          <w:tcPr>
            <w:tcW w:w="2407" w:type="dxa"/>
          </w:tcPr>
          <w:p w14:paraId="644B0B7B" w14:textId="6C890645" w:rsidR="00A33D10" w:rsidRDefault="00A33D10">
            <w:pPr>
              <w:pStyle w:val="Standard"/>
            </w:pPr>
            <w:r>
              <w:t>Time(s) 2 ligands Threads</w:t>
            </w:r>
          </w:p>
        </w:tc>
        <w:tc>
          <w:tcPr>
            <w:tcW w:w="2407" w:type="dxa"/>
          </w:tcPr>
          <w:p w14:paraId="2E045EC0" w14:textId="5FC263A0" w:rsidR="00A33D10" w:rsidRDefault="00A33D10">
            <w:pPr>
              <w:pStyle w:val="Standard"/>
            </w:pPr>
            <w:r>
              <w:t>Time(s) 3 ligands</w:t>
            </w:r>
            <w:r>
              <w:t xml:space="preserve"> Threads</w:t>
            </w:r>
          </w:p>
        </w:tc>
        <w:tc>
          <w:tcPr>
            <w:tcW w:w="2407" w:type="dxa"/>
          </w:tcPr>
          <w:p w14:paraId="78B3C942" w14:textId="3F74D3F5" w:rsidR="00A33D10" w:rsidRDefault="00A33D10">
            <w:pPr>
              <w:pStyle w:val="Standard"/>
            </w:pPr>
            <w:r>
              <w:t>Time(s) 4 ligands</w:t>
            </w:r>
            <w:r>
              <w:t xml:space="preserve"> Threads</w:t>
            </w:r>
          </w:p>
        </w:tc>
      </w:tr>
      <w:tr w:rsidR="00A33D10" w14:paraId="16F8A2EF" w14:textId="77777777" w:rsidTr="00A33D10">
        <w:tc>
          <w:tcPr>
            <w:tcW w:w="2407" w:type="dxa"/>
          </w:tcPr>
          <w:p w14:paraId="4DFE7026" w14:textId="02F19972" w:rsidR="00A33D10" w:rsidRDefault="00A33D10">
            <w:pPr>
              <w:pStyle w:val="Standard"/>
            </w:pPr>
            <w:r>
              <w:t>dd_omp</w:t>
            </w:r>
          </w:p>
        </w:tc>
        <w:tc>
          <w:tcPr>
            <w:tcW w:w="2407" w:type="dxa"/>
          </w:tcPr>
          <w:p w14:paraId="3521495B" w14:textId="3B60C2D5" w:rsidR="00A33D10" w:rsidRDefault="00A33D10">
            <w:pPr>
              <w:pStyle w:val="Standard"/>
            </w:pPr>
            <w:r>
              <w:t>0.02</w:t>
            </w:r>
          </w:p>
        </w:tc>
        <w:tc>
          <w:tcPr>
            <w:tcW w:w="2407" w:type="dxa"/>
          </w:tcPr>
          <w:p w14:paraId="590802F2" w14:textId="0A1F3781" w:rsidR="00A33D10" w:rsidRDefault="00A33D10">
            <w:pPr>
              <w:pStyle w:val="Standard"/>
            </w:pPr>
            <w:r>
              <w:t>0.06</w:t>
            </w:r>
          </w:p>
        </w:tc>
        <w:tc>
          <w:tcPr>
            <w:tcW w:w="2407" w:type="dxa"/>
          </w:tcPr>
          <w:p w14:paraId="2365E46B" w14:textId="6AA10655" w:rsidR="00A33D10" w:rsidRDefault="00A33D10">
            <w:pPr>
              <w:pStyle w:val="Standard"/>
            </w:pPr>
            <w:r>
              <w:t>0.25</w:t>
            </w:r>
          </w:p>
        </w:tc>
      </w:tr>
      <w:tr w:rsidR="00A33D10" w14:paraId="0409C433" w14:textId="77777777" w:rsidTr="00A33D10">
        <w:tc>
          <w:tcPr>
            <w:tcW w:w="2407" w:type="dxa"/>
          </w:tcPr>
          <w:p w14:paraId="5B8F57EE" w14:textId="109174EA" w:rsidR="00A33D10" w:rsidRDefault="00A33D10">
            <w:pPr>
              <w:pStyle w:val="Standard"/>
            </w:pPr>
            <w:r>
              <w:t>dd_threads</w:t>
            </w:r>
          </w:p>
        </w:tc>
        <w:tc>
          <w:tcPr>
            <w:tcW w:w="2407" w:type="dxa"/>
          </w:tcPr>
          <w:p w14:paraId="252D2CA4" w14:textId="373EF36D" w:rsidR="00A33D10" w:rsidRDefault="00A33D10">
            <w:pPr>
              <w:pStyle w:val="Standard"/>
            </w:pPr>
            <w:r>
              <w:t>0.02</w:t>
            </w:r>
          </w:p>
        </w:tc>
        <w:tc>
          <w:tcPr>
            <w:tcW w:w="2407" w:type="dxa"/>
          </w:tcPr>
          <w:p w14:paraId="511647A0" w14:textId="7FF427E1" w:rsidR="00A33D10" w:rsidRDefault="00A33D10">
            <w:pPr>
              <w:pStyle w:val="Standard"/>
            </w:pPr>
            <w:r>
              <w:t>0.06</w:t>
            </w:r>
          </w:p>
        </w:tc>
        <w:tc>
          <w:tcPr>
            <w:tcW w:w="2407" w:type="dxa"/>
          </w:tcPr>
          <w:p w14:paraId="5EC699DE" w14:textId="54AAE6B0" w:rsidR="00A33D10" w:rsidRDefault="00A33D10">
            <w:pPr>
              <w:pStyle w:val="Standard"/>
            </w:pPr>
            <w:r>
              <w:t>0.21</w:t>
            </w:r>
          </w:p>
        </w:tc>
      </w:tr>
    </w:tbl>
    <w:p w14:paraId="0CEA1DD3" w14:textId="77777777" w:rsidR="00E43B45" w:rsidRDefault="00E43B45">
      <w:pPr>
        <w:pStyle w:val="Standard"/>
      </w:pPr>
    </w:p>
    <w:sectPr w:rsidR="00E43B4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9BABA5" w14:textId="77777777" w:rsidR="00000000" w:rsidRDefault="00DB32C1">
      <w:r>
        <w:separator/>
      </w:r>
    </w:p>
  </w:endnote>
  <w:endnote w:type="continuationSeparator" w:id="0">
    <w:p w14:paraId="3371B073" w14:textId="77777777" w:rsidR="00000000" w:rsidRDefault="00DB3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DejaVu Sans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D440EB" w14:textId="77777777" w:rsidR="00000000" w:rsidRDefault="00DB32C1">
      <w:r>
        <w:rPr>
          <w:color w:val="000000"/>
        </w:rPr>
        <w:separator/>
      </w:r>
    </w:p>
  </w:footnote>
  <w:footnote w:type="continuationSeparator" w:id="0">
    <w:p w14:paraId="666E618E" w14:textId="77777777" w:rsidR="00000000" w:rsidRDefault="00DB32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E43B45"/>
    <w:rsid w:val="0009500F"/>
    <w:rsid w:val="0029358F"/>
    <w:rsid w:val="00294B82"/>
    <w:rsid w:val="00333E37"/>
    <w:rsid w:val="003A7C34"/>
    <w:rsid w:val="005240B9"/>
    <w:rsid w:val="005F1CB8"/>
    <w:rsid w:val="00701A51"/>
    <w:rsid w:val="00A33D10"/>
    <w:rsid w:val="00A56430"/>
    <w:rsid w:val="00C10405"/>
    <w:rsid w:val="00DB32C1"/>
    <w:rsid w:val="00E43B45"/>
    <w:rsid w:val="00FB3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C2F5B"/>
  <w15:docId w15:val="{283E2B12-AB30-434B-8B83-24B805107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FreeSans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table" w:styleId="TableGrid">
    <w:name w:val="Table Grid"/>
    <w:basedOn w:val="TableNormal"/>
    <w:uiPriority w:val="39"/>
    <w:rsid w:val="00A33D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F1C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packages.debian.org/experimental/armhf/libtbb-dev/download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Henrie</dc:creator>
  <cp:lastModifiedBy>Adam Henrie</cp:lastModifiedBy>
  <cp:revision>13</cp:revision>
  <dcterms:created xsi:type="dcterms:W3CDTF">2019-04-10T17:10:00Z</dcterms:created>
  <dcterms:modified xsi:type="dcterms:W3CDTF">2019-04-10T17:29:00Z</dcterms:modified>
</cp:coreProperties>
</file>